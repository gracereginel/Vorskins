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F3637A8" w:rsidR="000732DF" w:rsidRPr="0036420F" w:rsidRDefault="00D6024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60240">
              <w:rPr>
                <w:rFonts w:ascii="Arial" w:hAnsi="Arial" w:cs="Arial"/>
                <w:b/>
                <w:sz w:val="20"/>
              </w:rPr>
              <w:t>E222-COMP6800001-VO09-00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3F144726" w14:textId="77777777" w:rsidR="00296E94" w:rsidRPr="00BE70A0" w:rsidRDefault="00296E94" w:rsidP="00296E94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r w:rsidRPr="00BE70A0">
        <w:rPr>
          <w:b/>
          <w:sz w:val="28"/>
          <w:szCs w:val="28"/>
        </w:rPr>
        <w:t>VOrskins</w:t>
      </w:r>
    </w:p>
    <w:p w14:paraId="07FA5B98" w14:textId="77777777" w:rsidR="00296E94" w:rsidRDefault="00296E94" w:rsidP="00296E94">
      <w:pPr>
        <w:spacing w:line="360" w:lineRule="auto"/>
        <w:ind w:firstLine="720"/>
        <w:jc w:val="both"/>
      </w:pPr>
      <w:r>
        <w:rPr>
          <w:b/>
        </w:rPr>
        <w:t xml:space="preserve">VOrskins </w:t>
      </w:r>
      <w:r>
        <w:rPr>
          <w:bCs/>
        </w:rPr>
        <w:t xml:space="preserve">is a beauty e-commerce where we get all the ingredients that nourish your skin, inside and out. At </w:t>
      </w:r>
      <w:r>
        <w:rPr>
          <w:b/>
        </w:rPr>
        <w:t>Vorskins</w:t>
      </w:r>
      <w:r>
        <w:rPr>
          <w:bCs/>
        </w:rPr>
        <w:t>, customers can find local brands that are selling vegan, cruelty-free, and use non-toxic ingredients skin care and body care product.</w:t>
      </w:r>
      <w:r>
        <w:t xml:space="preserve"> </w:t>
      </w:r>
    </w:p>
    <w:p w14:paraId="2A988114" w14:textId="77777777" w:rsidR="00296E94" w:rsidRDefault="00296E94" w:rsidP="00296E94">
      <w:pPr>
        <w:spacing w:line="360" w:lineRule="auto"/>
        <w:ind w:firstLine="720"/>
        <w:jc w:val="both"/>
      </w:pPr>
      <w:r>
        <w:t xml:space="preserve">Because </w:t>
      </w:r>
      <w:r>
        <w:rPr>
          <w:b/>
          <w:bCs/>
        </w:rPr>
        <w:t xml:space="preserve">VOrskins </w:t>
      </w:r>
      <w:r>
        <w:t xml:space="preserve">has been around for a long time, </w:t>
      </w:r>
      <w:r>
        <w:rPr>
          <w:b/>
          <w:bCs/>
        </w:rPr>
        <w:t xml:space="preserve">VOrskins </w:t>
      </w:r>
      <w:r>
        <w:t xml:space="preserve">plans to change the appearance of their website to provide a new atmosphere for customers. First, </w:t>
      </w:r>
      <w:r>
        <w:rPr>
          <w:b/>
          <w:bCs/>
        </w:rPr>
        <w:t xml:space="preserve">VOrskins </w:t>
      </w:r>
      <w:r>
        <w:t xml:space="preserve">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r>
        <w:rPr>
          <w:b/>
          <w:bCs/>
        </w:rPr>
        <w:t xml:space="preserve">VOrskins </w:t>
      </w:r>
      <w:r>
        <w:t xml:space="preserve">image. With this website, </w:t>
      </w:r>
      <w:r>
        <w:rPr>
          <w:b/>
          <w:bCs/>
        </w:rPr>
        <w:t xml:space="preserve">VOrskins </w:t>
      </w:r>
      <w:r>
        <w:t xml:space="preserve">hopes to improve service to their customers. </w:t>
      </w:r>
      <w:r>
        <w:rPr>
          <w:b/>
          <w:bCs/>
        </w:rPr>
        <w:t xml:space="preserve">VOrskins </w:t>
      </w:r>
      <w:r>
        <w:t xml:space="preserve">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379CB236" w14:textId="77777777" w:rsidR="00296E94" w:rsidRDefault="00296E94" w:rsidP="00296E94">
      <w:pPr>
        <w:spacing w:line="360" w:lineRule="auto"/>
        <w:jc w:val="both"/>
      </w:pPr>
      <w:r>
        <w:t xml:space="preserve">The requirements from </w:t>
      </w:r>
      <w:r>
        <w:rPr>
          <w:b/>
          <w:bCs/>
        </w:rPr>
        <w:t xml:space="preserve">VOrskins </w:t>
      </w:r>
      <w:r>
        <w:t>are described below:</w:t>
      </w:r>
    </w:p>
    <w:p w14:paraId="116D8235" w14:textId="7777777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  <w:bCs/>
        </w:rPr>
        <w:t xml:space="preserve">VOrskins </w:t>
      </w:r>
      <w:r>
        <w:t xml:space="preserve">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674E529E" w14:textId="0255FC4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  <w:bCs/>
        </w:rPr>
        <w:t xml:space="preserve">VOrskins </w:t>
      </w:r>
      <w:r>
        <w:t xml:space="preserve">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 width.</w:t>
      </w:r>
      <w:r>
        <w:rPr>
          <w:b/>
        </w:rPr>
        <w:t xml:space="preserve"> </w:t>
      </w:r>
    </w:p>
    <w:p w14:paraId="42C465EB" w14:textId="7777777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About</w:t>
      </w:r>
      <w:r>
        <w:t xml:space="preserve">, </w:t>
      </w:r>
      <w:r>
        <w:rPr>
          <w:b/>
        </w:rPr>
        <w:t>Products</w:t>
      </w:r>
      <w:r>
        <w:t xml:space="preserve">, </w:t>
      </w:r>
      <w:r>
        <w:rPr>
          <w:b/>
        </w:rPr>
        <w:t>Promotions</w:t>
      </w:r>
      <w:r>
        <w:t xml:space="preserve">, and </w:t>
      </w:r>
      <w:r>
        <w:rPr>
          <w:b/>
        </w:rPr>
        <w:t>Subscribe</w:t>
      </w:r>
      <w:r>
        <w:t>. Below are the requirements for each page:</w:t>
      </w:r>
    </w:p>
    <w:p w14:paraId="0386BF24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635F8897" w14:textId="77777777" w:rsidR="00296E94" w:rsidRDefault="00296E94" w:rsidP="00296E94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>
        <w:rPr>
          <w:b/>
        </w:rPr>
        <w:t xml:space="preserve">best seller </w:t>
      </w:r>
      <w:r w:rsidRPr="00E359E3">
        <w:rPr>
          <w:bCs/>
        </w:rPr>
        <w:t>and</w:t>
      </w:r>
      <w:r>
        <w:rPr>
          <w:b/>
        </w:rPr>
        <w:t xml:space="preserve"> latest products </w:t>
      </w:r>
      <w:r>
        <w:t xml:space="preserve">for the customer.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>promotion banner</w:t>
      </w:r>
      <w:r>
        <w:t xml:space="preserve"> that displays product advertisement in </w:t>
      </w:r>
      <w:r>
        <w:rPr>
          <w:b/>
          <w:bCs/>
        </w:rPr>
        <w:t>VOrskins</w:t>
      </w:r>
      <w:r>
        <w:t>.</w:t>
      </w:r>
    </w:p>
    <w:p w14:paraId="6307F1C1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</w:t>
      </w:r>
    </w:p>
    <w:p w14:paraId="42D25E57" w14:textId="461D6FF8" w:rsidR="00296E94" w:rsidRDefault="00296E94" w:rsidP="00296E94">
      <w:pPr>
        <w:pStyle w:val="ListParagraph"/>
        <w:spacing w:line="360" w:lineRule="auto"/>
        <w:ind w:left="567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company. Make sure the </w:t>
      </w:r>
      <w:r>
        <w:rPr>
          <w:b/>
          <w:bCs/>
        </w:rPr>
        <w:t>information</w:t>
      </w:r>
      <w:r>
        <w:t xml:space="preserve"> provided is relevant</w:t>
      </w:r>
      <w:r w:rsidR="000137D2">
        <w:t>,</w:t>
      </w:r>
      <w:r>
        <w:t xml:space="preserve"> such as </w:t>
      </w:r>
      <w:r w:rsidR="002B293F">
        <w:t xml:space="preserve">the </w:t>
      </w:r>
      <w:r w:rsidR="002B293F" w:rsidRPr="00340CE4">
        <w:rPr>
          <w:b/>
          <w:bCs/>
        </w:rPr>
        <w:t>history</w:t>
      </w:r>
      <w:r w:rsidR="002B293F">
        <w:t xml:space="preserve">, </w:t>
      </w:r>
      <w:r w:rsidR="002B293F" w:rsidRPr="00340CE4">
        <w:rPr>
          <w:b/>
          <w:bCs/>
        </w:rPr>
        <w:t>vision</w:t>
      </w:r>
      <w:r w:rsidR="002B293F">
        <w:t xml:space="preserve">, and </w:t>
      </w:r>
      <w:r w:rsidR="002B293F" w:rsidRPr="00340CE4">
        <w:rPr>
          <w:b/>
          <w:bCs/>
        </w:rPr>
        <w:t>mission</w:t>
      </w:r>
      <w:r w:rsidR="002B293F">
        <w:t xml:space="preserve"> of </w:t>
      </w:r>
      <w:r>
        <w:rPr>
          <w:b/>
          <w:bCs/>
        </w:rPr>
        <w:t>VOrskins</w:t>
      </w:r>
      <w:r w:rsidR="00BD1620">
        <w:t>.</w:t>
      </w:r>
    </w:p>
    <w:p w14:paraId="07B5EF96" w14:textId="77777777" w:rsidR="00536C2E" w:rsidRDefault="00536C2E" w:rsidP="00536C2E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Promotions</w:t>
      </w:r>
    </w:p>
    <w:p w14:paraId="69B4F2A8" w14:textId="77777777" w:rsidR="00536C2E" w:rsidRDefault="00536C2E" w:rsidP="00536C2E">
      <w:pPr>
        <w:pStyle w:val="ListParagraph"/>
        <w:spacing w:line="360" w:lineRule="auto"/>
        <w:ind w:left="567"/>
        <w:jc w:val="both"/>
      </w:pPr>
      <w:r>
        <w:t xml:space="preserve">This page shows list of </w:t>
      </w:r>
      <w:r>
        <w:rPr>
          <w:b/>
          <w:bCs/>
        </w:rPr>
        <w:t>promotions</w:t>
      </w:r>
      <w:r>
        <w:t xml:space="preserve"> that customers can use to get discounted price. </w:t>
      </w:r>
      <w:r>
        <w:rPr>
          <w:b/>
          <w:bCs/>
        </w:rPr>
        <w:t xml:space="preserve">VOrskins </w:t>
      </w:r>
      <w:r>
        <w:t>does have partnerships with banks and e-wallet companies in Indonesia.</w:t>
      </w:r>
    </w:p>
    <w:p w14:paraId="01D2448E" w14:textId="77777777" w:rsidR="00536C2E" w:rsidRDefault="00536C2E" w:rsidP="00296E94">
      <w:pPr>
        <w:pStyle w:val="ListParagraph"/>
        <w:spacing w:line="360" w:lineRule="auto"/>
        <w:ind w:left="567"/>
        <w:jc w:val="both"/>
      </w:pPr>
    </w:p>
    <w:p w14:paraId="1B7A18A8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Products</w:t>
      </w:r>
    </w:p>
    <w:p w14:paraId="3610B1D5" w14:textId="5C50E256" w:rsidR="00296E94" w:rsidRDefault="00296E94" w:rsidP="00296E94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shows list of </w:t>
      </w:r>
      <w:r w:rsidRPr="000A36D6">
        <w:rPr>
          <w:b/>
        </w:rPr>
        <w:t>skin</w:t>
      </w:r>
      <w:r>
        <w:rPr>
          <w:bCs/>
        </w:rPr>
        <w:t xml:space="preserve"> </w:t>
      </w:r>
      <w:r w:rsidRPr="000A36D6">
        <w:rPr>
          <w:b/>
        </w:rPr>
        <w:t>care</w:t>
      </w:r>
      <w:r>
        <w:rPr>
          <w:bCs/>
        </w:rPr>
        <w:t xml:space="preserve"> and </w:t>
      </w:r>
      <w:r w:rsidRPr="000A36D6">
        <w:rPr>
          <w:b/>
        </w:rPr>
        <w:t>body</w:t>
      </w:r>
      <w:r>
        <w:rPr>
          <w:bCs/>
        </w:rPr>
        <w:t xml:space="preserve"> </w:t>
      </w:r>
      <w:r w:rsidRPr="000A36D6">
        <w:rPr>
          <w:b/>
        </w:rPr>
        <w:t>care</w:t>
      </w:r>
      <w:r>
        <w:rPr>
          <w:bCs/>
        </w:rPr>
        <w:t xml:space="preserve"> </w:t>
      </w:r>
      <w:r w:rsidRPr="000A36D6">
        <w:rPr>
          <w:b/>
        </w:rPr>
        <w:t>collections</w:t>
      </w:r>
      <w:r>
        <w:rPr>
          <w:bCs/>
        </w:rPr>
        <w:t xml:space="preserve">. </w:t>
      </w:r>
      <w:r>
        <w:rPr>
          <w:b/>
        </w:rPr>
        <w:t xml:space="preserve">VOrskins </w:t>
      </w:r>
      <w:r>
        <w:rPr>
          <w:bCs/>
        </w:rPr>
        <w:t xml:space="preserve">wants the products must be </w:t>
      </w:r>
      <w:r>
        <w:rPr>
          <w:b/>
        </w:rPr>
        <w:t>categorized</w:t>
      </w:r>
      <w:r>
        <w:rPr>
          <w:bCs/>
        </w:rPr>
        <w:t xml:space="preserve"> according to their type. Each </w:t>
      </w:r>
      <w:r w:rsidRPr="00F64BD5">
        <w:rPr>
          <w:b/>
        </w:rPr>
        <w:t>product</w:t>
      </w:r>
      <w:r>
        <w:rPr>
          <w:bCs/>
        </w:rPr>
        <w:t xml:space="preserve"> has </w:t>
      </w:r>
      <w:r w:rsidR="007B7614">
        <w:rPr>
          <w:bCs/>
        </w:rPr>
        <w:t>its own information, such as the product</w:t>
      </w:r>
      <w:r>
        <w:rPr>
          <w:bCs/>
        </w:rPr>
        <w:t xml:space="preserve"> </w:t>
      </w:r>
      <w:r w:rsidR="007B7614">
        <w:rPr>
          <w:b/>
        </w:rPr>
        <w:t>image</w:t>
      </w:r>
      <w:r>
        <w:rPr>
          <w:bCs/>
        </w:rPr>
        <w:t xml:space="preserve">, </w:t>
      </w:r>
      <w:r>
        <w:rPr>
          <w:b/>
        </w:rPr>
        <w:t>name</w:t>
      </w:r>
      <w:r>
        <w:rPr>
          <w:bCs/>
        </w:rPr>
        <w:t xml:space="preserve">, </w:t>
      </w:r>
      <w:r>
        <w:rPr>
          <w:b/>
        </w:rPr>
        <w:t>short description</w:t>
      </w:r>
      <w:r>
        <w:rPr>
          <w:bCs/>
        </w:rPr>
        <w:t xml:space="preserve"> and </w:t>
      </w:r>
      <w:r>
        <w:rPr>
          <w:b/>
        </w:rPr>
        <w:t>price</w:t>
      </w:r>
      <w:r>
        <w:rPr>
          <w:bCs/>
        </w:rPr>
        <w:t>.</w:t>
      </w:r>
    </w:p>
    <w:p w14:paraId="018DAAAE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Subscribe</w:t>
      </w:r>
    </w:p>
    <w:p w14:paraId="32D979B4" w14:textId="68DAE452" w:rsidR="00296E94" w:rsidRDefault="00296E94" w:rsidP="00296E94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</w:rPr>
        <w:t>subscription</w:t>
      </w:r>
      <w:r>
        <w:t xml:space="preserve"> </w:t>
      </w:r>
      <w:r w:rsidR="00FD24E3">
        <w:t>form</w:t>
      </w:r>
      <w:r>
        <w:t xml:space="preserve"> for the customers. Customer needs to submit some personal information</w:t>
      </w:r>
      <w:r w:rsidR="00A14601">
        <w:t>,</w:t>
      </w:r>
      <w:r>
        <w:t xml:space="preserve"> such as </w:t>
      </w:r>
      <w:r>
        <w:rPr>
          <w:b/>
          <w:bCs/>
        </w:rPr>
        <w:t>full</w:t>
      </w:r>
      <w:r>
        <w:t xml:space="preserve"> </w:t>
      </w:r>
      <w:r>
        <w:rPr>
          <w:b/>
        </w:rPr>
        <w:t>name, email address, phone number, preferences (skin care, body care),</w:t>
      </w:r>
      <w:r>
        <w:t xml:space="preserve"> and </w:t>
      </w:r>
      <w:r>
        <w:rPr>
          <w:b/>
        </w:rPr>
        <w:t>user must agree to receive newsletter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4E64163A" w14:textId="77777777" w:rsidR="00715F72" w:rsidRDefault="00715F72" w:rsidP="006201B5">
      <w:pPr>
        <w:spacing w:line="360" w:lineRule="auto"/>
        <w:jc w:val="both"/>
      </w:pPr>
    </w:p>
    <w:p w14:paraId="5F5C1C08" w14:textId="2609508E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7777777" w:rsidR="006201B5" w:rsidRDefault="006201B5" w:rsidP="006201B5">
      <w:pPr>
        <w:spacing w:line="360" w:lineRule="auto"/>
        <w:jc w:val="both"/>
      </w:pPr>
    </w:p>
    <w:p w14:paraId="7E77AE24" w14:textId="77777777" w:rsidR="00715F72" w:rsidRDefault="00715F72" w:rsidP="006201B5">
      <w:pPr>
        <w:spacing w:line="360" w:lineRule="auto"/>
        <w:jc w:val="both"/>
        <w:rPr>
          <w:b/>
        </w:rPr>
      </w:pPr>
    </w:p>
    <w:p w14:paraId="2617E08F" w14:textId="77777777" w:rsidR="00715F72" w:rsidRDefault="00715F72" w:rsidP="006201B5">
      <w:pPr>
        <w:spacing w:line="360" w:lineRule="auto"/>
        <w:jc w:val="both"/>
        <w:rPr>
          <w:b/>
        </w:rPr>
      </w:pPr>
    </w:p>
    <w:p w14:paraId="798BF8E5" w14:textId="5060A146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035AC906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*.css, *.js).</w:t>
      </w:r>
    </w:p>
    <w:p w14:paraId="77A16A3C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(*.png / *.jpg / *.jpeg).</w:t>
      </w:r>
    </w:p>
    <w:p w14:paraId="33D7FE1F" w14:textId="77777777" w:rsidR="00715F72" w:rsidRDefault="00715F72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642A41F3" w14:textId="7D0E9787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098A" w14:textId="77777777" w:rsidR="00B93DD6" w:rsidRDefault="00B93DD6" w:rsidP="00273E4A">
      <w:r>
        <w:separator/>
      </w:r>
    </w:p>
  </w:endnote>
  <w:endnote w:type="continuationSeparator" w:id="0">
    <w:p w14:paraId="6FBC7504" w14:textId="77777777" w:rsidR="00B93DD6" w:rsidRDefault="00B93DD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7C141B" w:rsidRDefault="007C14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7C141B" w:rsidRDefault="007C1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D76C" w14:textId="77777777" w:rsidR="00B93DD6" w:rsidRDefault="00B93DD6" w:rsidP="00273E4A">
      <w:r>
        <w:separator/>
      </w:r>
    </w:p>
  </w:footnote>
  <w:footnote w:type="continuationSeparator" w:id="0">
    <w:p w14:paraId="41637C31" w14:textId="77777777" w:rsidR="00B93DD6" w:rsidRDefault="00B93DD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7C141B" w:rsidRDefault="007C14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7C141B" w:rsidRDefault="007C14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7D2"/>
    <w:rsid w:val="00020F10"/>
    <w:rsid w:val="00051154"/>
    <w:rsid w:val="00072DE7"/>
    <w:rsid w:val="000732DF"/>
    <w:rsid w:val="000A0C90"/>
    <w:rsid w:val="000A23D8"/>
    <w:rsid w:val="000A36D6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96E94"/>
    <w:rsid w:val="002A07C0"/>
    <w:rsid w:val="002A138B"/>
    <w:rsid w:val="002A1F0B"/>
    <w:rsid w:val="002A66E0"/>
    <w:rsid w:val="002B00F2"/>
    <w:rsid w:val="002B293F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0CE4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36C2E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4137"/>
    <w:rsid w:val="0067443D"/>
    <w:rsid w:val="006D23EA"/>
    <w:rsid w:val="006D36BC"/>
    <w:rsid w:val="006F4D80"/>
    <w:rsid w:val="006F648C"/>
    <w:rsid w:val="00701ECA"/>
    <w:rsid w:val="00715F72"/>
    <w:rsid w:val="00720962"/>
    <w:rsid w:val="0072245D"/>
    <w:rsid w:val="007277CB"/>
    <w:rsid w:val="00737595"/>
    <w:rsid w:val="00787247"/>
    <w:rsid w:val="007955AD"/>
    <w:rsid w:val="007B5A6A"/>
    <w:rsid w:val="007B7614"/>
    <w:rsid w:val="007C141B"/>
    <w:rsid w:val="007C1C37"/>
    <w:rsid w:val="007C72C4"/>
    <w:rsid w:val="007D2985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601"/>
    <w:rsid w:val="00A1473C"/>
    <w:rsid w:val="00A32343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0B28"/>
    <w:rsid w:val="00B04C4C"/>
    <w:rsid w:val="00B10FAF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3DD6"/>
    <w:rsid w:val="00B948DA"/>
    <w:rsid w:val="00B9609E"/>
    <w:rsid w:val="00BA37A7"/>
    <w:rsid w:val="00BC6DE8"/>
    <w:rsid w:val="00BD1620"/>
    <w:rsid w:val="00BE0705"/>
    <w:rsid w:val="00BE70A0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F11B0"/>
    <w:rsid w:val="00D14B4B"/>
    <w:rsid w:val="00D22C95"/>
    <w:rsid w:val="00D30822"/>
    <w:rsid w:val="00D3685C"/>
    <w:rsid w:val="00D37E0D"/>
    <w:rsid w:val="00D44232"/>
    <w:rsid w:val="00D47C75"/>
    <w:rsid w:val="00D60240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59E3"/>
    <w:rsid w:val="00E36B77"/>
    <w:rsid w:val="00E36EA8"/>
    <w:rsid w:val="00E502A7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64BD5"/>
    <w:rsid w:val="00F712CE"/>
    <w:rsid w:val="00F72F5A"/>
    <w:rsid w:val="00F80742"/>
    <w:rsid w:val="00F955DA"/>
    <w:rsid w:val="00FA41A2"/>
    <w:rsid w:val="00FC245F"/>
    <w:rsid w:val="00FD24E3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55</cp:revision>
  <dcterms:created xsi:type="dcterms:W3CDTF">2017-10-20T05:51:00Z</dcterms:created>
  <dcterms:modified xsi:type="dcterms:W3CDTF">2022-01-22T07:56:00Z</dcterms:modified>
</cp:coreProperties>
</file>